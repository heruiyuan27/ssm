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动力节点教程系列下载必备（早关注不迷路）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视频下载网址：</w:t>
      </w:r>
      <w:r>
        <w:rPr>
          <w:rFonts w:hint="eastAsia"/>
          <w:color w:val="FF0000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FF0000"/>
          <w:sz w:val="28"/>
          <w:szCs w:val="28"/>
          <w:lang w:val="en-US" w:eastAsia="zh-CN"/>
        </w:rPr>
        <w:instrText xml:space="preserve"> HYPERLINK "http://www.bjpowernode.com/video.html/?1005qun" </w:instrText>
      </w:r>
      <w:r>
        <w:rPr>
          <w:rFonts w:hint="eastAsia"/>
          <w:color w:val="FF000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color w:val="FF0000"/>
          <w:sz w:val="28"/>
          <w:szCs w:val="28"/>
          <w:lang w:val="en-US" w:eastAsia="zh-CN"/>
        </w:rPr>
        <w:t>http://www.bjpowernode.com/video.html/?1005qun</w:t>
      </w:r>
      <w:r>
        <w:rPr>
          <w:rFonts w:hint="eastAsia"/>
          <w:color w:val="FF0000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页面没有找到你需要的视频教程；可以添加：1298538051进行咨询获取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动力节点更多新的教程更新预告可以直接关注公众号“动力节点Java学院”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57300" cy="1257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扫一下即可获得更多的视频更新通知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欢迎加入动力节点java学习群，与小伙伴开启学习之旅</w:t>
      </w:r>
    </w:p>
    <w:p>
      <w:pPr>
        <w:jc w:val="center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群号：</w:t>
      </w: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105358075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40B06"/>
    <w:rsid w:val="3568714C"/>
    <w:rsid w:val="55940B06"/>
    <w:rsid w:val="66ED39ED"/>
    <w:rsid w:val="6D535020"/>
    <w:rsid w:val="7314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2018-06-08T01:53:00Z</dcterms:created>
  <dc:creator>李奶奶，对不起</dc:creator>
  <cp:lastModifiedBy>zzz智老师</cp:lastModifiedBy>
  <dcterms:modified xsi:type="dcterms:W3CDTF">2018-10-15T07:15:15Z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